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FD" w:rsidRPr="006E4AAD" w:rsidRDefault="00C67BA3" w:rsidP="002A74F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2372360</wp:posOffset>
                </wp:positionV>
                <wp:extent cx="1063625" cy="152400"/>
                <wp:effectExtent l="0" t="0" r="317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24F" w:rsidRPr="0064224F" w:rsidRDefault="0064224F" w:rsidP="006422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3.55pt;margin-top:186.8pt;width:83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" filled="f" stroked="f">
                <v:textbox inset="0,0,0,0">
                  <w:txbxContent>
                    <w:p w:rsidR="0064224F" w:rsidRPr="0064224F" w:rsidRDefault="0064224F" w:rsidP="0064224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2565400</wp:posOffset>
                </wp:positionV>
                <wp:extent cx="882650" cy="191135"/>
                <wp:effectExtent l="0" t="0" r="12700" b="1841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DA8" w:rsidRPr="00895D3D" w:rsidRDefault="00561DA8" w:rsidP="002A74F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74.55pt;margin-top:202pt;width:69.5pt;height:1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vPrg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" filled="f" stroked="f">
                <v:textbox inset="0,0,0,0">
                  <w:txbxContent>
                    <w:p w:rsidR="00561DA8" w:rsidRPr="00895D3D" w:rsidRDefault="00561DA8" w:rsidP="002A74FD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2565400</wp:posOffset>
                </wp:positionV>
                <wp:extent cx="960120" cy="191135"/>
                <wp:effectExtent l="0" t="0" r="11430" b="184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D3D" w:rsidRPr="00895D3D" w:rsidRDefault="00895D3D" w:rsidP="00895D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6.35pt;margin-top:202pt;width:75.6pt;height:1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8DrQIAAK8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" filled="f" stroked="f">
                <v:textbox inset="0,0,0,0">
                  <w:txbxContent>
                    <w:p w:rsidR="00895D3D" w:rsidRPr="00895D3D" w:rsidRDefault="00895D3D" w:rsidP="00895D3D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2372360</wp:posOffset>
                </wp:positionV>
                <wp:extent cx="1063625" cy="152400"/>
                <wp:effectExtent l="0" t="0" r="317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DA8" w:rsidRPr="0064224F" w:rsidRDefault="00561DA8" w:rsidP="002A74F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.05pt;margin-top:186.8pt;width:83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CXsQIAALAFAAAOAAAAZHJzL2Uyb0RvYy54bWysVNuOmzAQfa/Uf7D8zgIJYQN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" filled="f" stroked="f">
                <v:textbox inset="0,0,0,0">
                  <w:txbxContent>
                    <w:p w:rsidR="00561DA8" w:rsidRPr="0064224F" w:rsidRDefault="00561DA8" w:rsidP="002A74FD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14675" cy="2867025"/>
            <wp:effectExtent l="0" t="0" r="9525" b="0"/>
            <wp:docPr id="1" name="Рисунок 1" descr="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g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1113790</wp:posOffset>
                </wp:positionV>
                <wp:extent cx="2968625" cy="15240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ED1" w:rsidRPr="00CD5FC8" w:rsidRDefault="00147ED1" w:rsidP="00B834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70.2pt;margin-top:87.7pt;width:233.75pt;height:1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" filled="f" stroked="f">
                <v:textbox inset="0,0,0,0">
                  <w:txbxContent>
                    <w:p w:rsidR="00147ED1" w:rsidRPr="00CD5FC8" w:rsidRDefault="00147ED1" w:rsidP="00B834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4FD" w:rsidRDefault="002A74FD" w:rsidP="002A74FD">
      <w:pPr>
        <w:rPr>
          <w:lang w:val="en-US"/>
        </w:rPr>
      </w:pPr>
    </w:p>
    <w:p w:rsidR="00561DA8" w:rsidRPr="00561DA8" w:rsidRDefault="00561DA8" w:rsidP="002A74FD">
      <w:pPr>
        <w:rPr>
          <w:lang w:val="en-US"/>
        </w:rPr>
        <w:sectPr w:rsidR="00561DA8" w:rsidRPr="00561DA8" w:rsidSect="0064224F">
          <w:pgSz w:w="11906" w:h="16838"/>
          <w:pgMar w:top="284" w:right="360" w:bottom="1134" w:left="567" w:header="360" w:footer="708" w:gutter="0"/>
          <w:cols w:space="708"/>
          <w:docGrid w:linePitch="360"/>
        </w:sectPr>
      </w:pPr>
    </w:p>
    <w:p w:rsidR="002A74FD" w:rsidRDefault="002A74FD"/>
    <w:p w:rsidR="00072BF3" w:rsidRDefault="00072BF3"/>
    <w:p w:rsidR="00072BF3" w:rsidRDefault="00072BF3"/>
    <w:p w:rsidR="00072BF3" w:rsidRDefault="00072BF3"/>
    <w:p w:rsidR="00072BF3" w:rsidRDefault="00072BF3"/>
    <w:p w:rsidR="00B834FD" w:rsidRPr="00B834FD" w:rsidRDefault="00B834FD" w:rsidP="00B834FD">
      <w:pPr>
        <w:rPr>
          <w:sz w:val="28"/>
          <w:szCs w:val="28"/>
        </w:rPr>
      </w:pPr>
    </w:p>
    <w:p w:rsidR="00B834FD" w:rsidRPr="00B834FD" w:rsidRDefault="00B834FD" w:rsidP="00B834FD">
      <w:pPr>
        <w:spacing w:line="360" w:lineRule="auto"/>
        <w:rPr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p w:rsidR="00CD5FC8" w:rsidRDefault="00CD5FC8">
      <w:pPr>
        <w:rPr>
          <w:b/>
          <w:sz w:val="28"/>
          <w:szCs w:val="28"/>
        </w:rPr>
      </w:pPr>
    </w:p>
    <w:sectPr w:rsidR="00CD5FC8" w:rsidSect="002A74F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313B3"/>
    <w:multiLevelType w:val="hybridMultilevel"/>
    <w:tmpl w:val="8938C9B0"/>
    <w:lvl w:ilvl="0" w:tplc="49802E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DCTemplate" w:val="Shablon"/>
    <w:docVar w:name="BossProviderVariable" w:val="25_01_2006!3c5d0c20-3aea-4be1-82b4-6b151b619f70"/>
    <w:docVar w:name="SPD_Blank" w:val="857576977"/>
    <w:docVar w:name="SPD_BlankDefautVid" w:val="857576989"/>
    <w:docVar w:name="SPD_BlankDefautVidName" w:val="Письмо секретариата администрации губернатора СПб"/>
    <w:docVar w:name="SPD_BlankName" w:val="+ПИСЬМО СЕКРЕТАРИАТА АДМИНИСТРАЦИИ ГУБЕРНАТОРА СПБ (УГЛОВОЙ, НОВЫЙ БЛАНК)+"/>
  </w:docVars>
  <w:rsids>
    <w:rsidRoot w:val="00C67BA3"/>
    <w:rsid w:val="00033324"/>
    <w:rsid w:val="00033C57"/>
    <w:rsid w:val="00072BF3"/>
    <w:rsid w:val="00091CB7"/>
    <w:rsid w:val="00142AE9"/>
    <w:rsid w:val="0014693E"/>
    <w:rsid w:val="00147ED1"/>
    <w:rsid w:val="00257FB4"/>
    <w:rsid w:val="002A74FD"/>
    <w:rsid w:val="00384FF3"/>
    <w:rsid w:val="00407DDE"/>
    <w:rsid w:val="004F577A"/>
    <w:rsid w:val="00532ED1"/>
    <w:rsid w:val="00561DA8"/>
    <w:rsid w:val="005848EF"/>
    <w:rsid w:val="0064224F"/>
    <w:rsid w:val="00662A74"/>
    <w:rsid w:val="00712C5D"/>
    <w:rsid w:val="00772E30"/>
    <w:rsid w:val="00794A35"/>
    <w:rsid w:val="007B6D24"/>
    <w:rsid w:val="008807D5"/>
    <w:rsid w:val="00884CEB"/>
    <w:rsid w:val="00895D3D"/>
    <w:rsid w:val="008A0553"/>
    <w:rsid w:val="008F7682"/>
    <w:rsid w:val="00903EA8"/>
    <w:rsid w:val="0093220B"/>
    <w:rsid w:val="009E4A94"/>
    <w:rsid w:val="00A05303"/>
    <w:rsid w:val="00AB7CAB"/>
    <w:rsid w:val="00AF3027"/>
    <w:rsid w:val="00B236A3"/>
    <w:rsid w:val="00B834FD"/>
    <w:rsid w:val="00C027B3"/>
    <w:rsid w:val="00C12529"/>
    <w:rsid w:val="00C67BA3"/>
    <w:rsid w:val="00CA08F1"/>
    <w:rsid w:val="00CB098B"/>
    <w:rsid w:val="00CD5FC8"/>
    <w:rsid w:val="00DB6F05"/>
    <w:rsid w:val="00E05B9D"/>
    <w:rsid w:val="00E95C04"/>
    <w:rsid w:val="00EE342C"/>
    <w:rsid w:val="00F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84CE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884C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7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84CE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884C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ina\AppData\Local\Temp\Rar$DIa0.343\&#1055;&#1048;&#1057;&#1068;&#1052;&#1054;%20&#1042;&#1048;&#1062;&#1045;-&#1043;&#1059;&#1041;&#1045;&#1056;&#1053;&#1040;&#1058;&#1054;&#1056;&#1040;%20&#1057;&#1055;&#1073;%20&#1054;&#1043;&#1040;&#1053;&#1045;&#1057;&#1071;&#1053;%20--%20(&#1091;&#1075;&#1083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D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ПИСЬМО ВИЦЕ-ГУБЕРНАТОРА СПб ОГАНЕСЯН -- (угл).dot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Smolny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Зорина Светлана Викторовна</dc:creator>
  <cp:lastModifiedBy>Зорина Светлана Викторовна</cp:lastModifiedBy>
  <cp:revision>5</cp:revision>
  <cp:lastPrinted>2013-03-26T10:47:00Z</cp:lastPrinted>
  <dcterms:created xsi:type="dcterms:W3CDTF">2013-03-26T08:40:00Z</dcterms:created>
  <dcterms:modified xsi:type="dcterms:W3CDTF">2013-03-27T13:04:00Z</dcterms:modified>
</cp:coreProperties>
</file>